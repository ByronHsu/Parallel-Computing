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5E5" w:rsidRDefault="002E25E5" w:rsidP="002E25E5">
      <w:pPr>
        <w:rPr>
          <w:b/>
          <w:bCs/>
        </w:rPr>
      </w:pPr>
    </w:p>
    <w:p w:rsidR="002E25E5" w:rsidRPr="00F47B8C" w:rsidRDefault="002E25E5" w:rsidP="002E25E5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>
        <w:rPr>
          <w:rFonts w:hint="eastAsia"/>
          <w:b/>
          <w:bCs/>
        </w:rPr>
        <w:tab/>
      </w:r>
      <w:r>
        <w:rPr>
          <w:b/>
          <w:bCs/>
        </w:rPr>
        <w:t>4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9</w:t>
      </w:r>
    </w:p>
    <w:p w:rsidR="002E25E5" w:rsidRDefault="002E25E5" w:rsidP="002E25E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2E25E5" w:rsidTr="007A473F">
        <w:tc>
          <w:tcPr>
            <w:tcW w:w="1166" w:type="pct"/>
            <w:shd w:val="clear" w:color="auto" w:fill="auto"/>
          </w:tcPr>
          <w:p w:rsidR="002E25E5" w:rsidRPr="00537F7F" w:rsidRDefault="002E25E5" w:rsidP="007A473F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Author:</w:t>
            </w:r>
          </w:p>
        </w:tc>
        <w:tc>
          <w:tcPr>
            <w:tcW w:w="3834" w:type="pct"/>
            <w:shd w:val="clear" w:color="auto" w:fill="auto"/>
          </w:tcPr>
          <w:p w:rsidR="002E25E5" w:rsidRDefault="002E25E5" w:rsidP="007A473F">
            <w:r>
              <w:rPr>
                <w:rFonts w:hint="eastAsia"/>
              </w:rPr>
              <w:t>許秉倫</w:t>
            </w:r>
            <w:r>
              <w:rPr>
                <w:rFonts w:hint="eastAsia"/>
              </w:rPr>
              <w:t xml:space="preserve"> (</w:t>
            </w:r>
            <w:r>
              <w:rPr>
                <w:rStyle w:val="Hyperlink"/>
              </w:rPr>
              <w:t>b05901011@ntu.edu.tw)</w:t>
            </w:r>
          </w:p>
        </w:tc>
      </w:tr>
      <w:tr w:rsidR="002E25E5" w:rsidTr="007A473F">
        <w:tc>
          <w:tcPr>
            <w:tcW w:w="1166" w:type="pct"/>
            <w:shd w:val="clear" w:color="auto" w:fill="auto"/>
          </w:tcPr>
          <w:p w:rsidR="002E25E5" w:rsidRPr="00537F7F" w:rsidRDefault="002E25E5" w:rsidP="007A473F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:rsidR="002E25E5" w:rsidRDefault="002E25E5" w:rsidP="007A473F">
            <w:r>
              <w:t>B05901011</w:t>
            </w:r>
          </w:p>
        </w:tc>
      </w:tr>
      <w:tr w:rsidR="002E25E5" w:rsidTr="007A473F">
        <w:tc>
          <w:tcPr>
            <w:tcW w:w="1166" w:type="pct"/>
            <w:shd w:val="clear" w:color="auto" w:fill="auto"/>
          </w:tcPr>
          <w:p w:rsidR="002E25E5" w:rsidRPr="00537F7F" w:rsidRDefault="002E25E5" w:rsidP="007A473F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:rsidR="002E25E5" w:rsidRDefault="002E25E5" w:rsidP="007A473F">
            <w:r>
              <w:rPr>
                <w:rFonts w:hint="eastAsia"/>
              </w:rPr>
              <w:t>電機系</w:t>
            </w:r>
          </w:p>
        </w:tc>
      </w:tr>
    </w:tbl>
    <w:p w:rsidR="002E25E5" w:rsidRPr="00F47B8C" w:rsidRDefault="002E25E5" w:rsidP="002E25E5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(If you and your team member contribute equally, you can use (co-first author), after each name.)</w:t>
      </w:r>
    </w:p>
    <w:p w:rsidR="002E25E5" w:rsidRDefault="002E25E5" w:rsidP="002E25E5"/>
    <w:p w:rsidR="002E25E5" w:rsidRDefault="002E25E5" w:rsidP="002E25E5">
      <w:pPr>
        <w:pStyle w:val="Heading1"/>
      </w:pPr>
      <w:r>
        <w:rPr>
          <w:rFonts w:hint="eastAsia"/>
        </w:rPr>
        <w:t xml:space="preserve">Problem and </w:t>
      </w:r>
      <w:r w:rsidRPr="00F47B8C">
        <w:rPr>
          <w:rFonts w:hint="eastAsia"/>
        </w:rPr>
        <w:t>Proposed Appro</w:t>
      </w:r>
      <w:r>
        <w:rPr>
          <w:rFonts w:hint="eastAsia"/>
        </w:rPr>
        <w:t>ach</w:t>
      </w:r>
    </w:p>
    <w:p w:rsidR="002E25E5" w:rsidRDefault="002E25E5" w:rsidP="002E25E5">
      <w:r>
        <w:rPr>
          <w:rFonts w:hint="eastAsia"/>
        </w:rPr>
        <w:t>計算</w:t>
      </w:r>
      <w:r>
        <w:t>1~10^6</w:t>
      </w:r>
      <w:r>
        <w:rPr>
          <w:rFonts w:hint="eastAsia"/>
        </w:rPr>
        <w:t>中，相鄰的質數間最大的</w:t>
      </w:r>
      <w:r>
        <w:t>gap</w:t>
      </w:r>
      <w:r>
        <w:rPr>
          <w:rFonts w:hint="eastAsia"/>
        </w:rPr>
        <w:t>是多少。</w:t>
      </w:r>
    </w:p>
    <w:p w:rsidR="002E25E5" w:rsidRDefault="002E25E5" w:rsidP="002E25E5"/>
    <w:p w:rsidR="002E25E5" w:rsidRDefault="002E25E5" w:rsidP="002E25E5">
      <w:r>
        <w:rPr>
          <w:rFonts w:hint="eastAsia"/>
        </w:rPr>
        <w:t>我修改</w:t>
      </w:r>
      <w:r>
        <w:t>sieve</w:t>
      </w:r>
      <w:r>
        <w:rPr>
          <w:rFonts w:hint="eastAsia"/>
        </w:rPr>
        <w:t>的</w:t>
      </w:r>
      <w:r>
        <w:t>sample code</w:t>
      </w:r>
      <w:r>
        <w:rPr>
          <w:rFonts w:hint="eastAsia"/>
        </w:rPr>
        <w:t>，讓每個</w:t>
      </w:r>
      <w:r>
        <w:t>processors</w:t>
      </w:r>
      <w:r>
        <w:rPr>
          <w:rFonts w:hint="eastAsia"/>
        </w:rPr>
        <w:t>計算自己組內的最大</w:t>
      </w:r>
      <w:r>
        <w:t>gap</w:t>
      </w:r>
      <w:r>
        <w:rPr>
          <w:rFonts w:hint="eastAsia"/>
        </w:rPr>
        <w:t>，但這樣是不對的，因為有可能兩個質數在不同</w:t>
      </w:r>
      <w:r>
        <w:t>processor</w:t>
      </w:r>
      <w:r>
        <w:rPr>
          <w:rFonts w:hint="eastAsia"/>
        </w:rPr>
        <w:t>，所以我將左界加上一個值</w:t>
      </w:r>
      <w:r>
        <w:t>(</w:t>
      </w:r>
      <w:r>
        <w:rPr>
          <w:rFonts w:hint="eastAsia"/>
        </w:rPr>
        <w:t>此處用</w:t>
      </w:r>
      <w:r>
        <w:t>200)</w:t>
      </w:r>
      <w:r>
        <w:rPr>
          <w:rFonts w:hint="eastAsia"/>
        </w:rPr>
        <w:t>，來處理這個情況。</w:t>
      </w:r>
    </w:p>
    <w:p w:rsidR="002E25E5" w:rsidRPr="00B02E54" w:rsidRDefault="002E25E5" w:rsidP="002E25E5"/>
    <w:p w:rsidR="002E25E5" w:rsidRPr="00F47B8C" w:rsidRDefault="002E25E5" w:rsidP="002E25E5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Brief your problem, and give your idea or concept of how you design your program.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bookmarkEnd w:id="0"/>
    <w:p w:rsidR="002E25E5" w:rsidRDefault="002E25E5" w:rsidP="002E25E5"/>
    <w:p w:rsidR="002E25E5" w:rsidRDefault="002E25E5" w:rsidP="002E25E5">
      <w:pPr>
        <w:pStyle w:val="Heading1"/>
      </w:pPr>
      <w:r>
        <w:rPr>
          <w:rFonts w:hint="eastAsia"/>
        </w:rPr>
        <w:t>Theoretical Analysis Model</w:t>
      </w:r>
    </w:p>
    <w:p w:rsidR="002E25E5" w:rsidRDefault="002E25E5" w:rsidP="002E25E5">
      <w:r>
        <w:t>Same as sieve version 1</w:t>
      </w:r>
    </w:p>
    <w:p w:rsidR="002E25E5" w:rsidRPr="00B02E54" w:rsidRDefault="002E25E5" w:rsidP="002E25E5">
      <w:r>
        <w:rPr>
          <w:noProof/>
        </w:rPr>
        <w:drawing>
          <wp:inline distT="0" distB="0" distL="0" distR="0" wp14:anchorId="77B43C29" wp14:editId="5874E57B">
            <wp:extent cx="3460114" cy="1572768"/>
            <wp:effectExtent l="114300" t="101600" r="12192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14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88" r="-1082" b="25753"/>
                    <a:stretch/>
                  </pic:blipFill>
                  <pic:spPr bwMode="auto">
                    <a:xfrm>
                      <a:off x="0" y="0"/>
                      <a:ext cx="3470226" cy="15773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5E5" w:rsidRPr="00B02E54" w:rsidRDefault="002E25E5" w:rsidP="002E25E5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 xml:space="preserve">Try to give the time complexity of the algorithm, and analyze your program with </w:t>
      </w:r>
      <w:proofErr w:type="spellStart"/>
      <w:r>
        <w:rPr>
          <w:rFonts w:hint="eastAsia"/>
          <w:sz w:val="20"/>
          <w:szCs w:val="20"/>
        </w:rPr>
        <w:t>iso</w:t>
      </w:r>
      <w:proofErr w:type="spellEnd"/>
      <w:r>
        <w:rPr>
          <w:rFonts w:hint="eastAsia"/>
          <w:sz w:val="20"/>
          <w:szCs w:val="20"/>
        </w:rPr>
        <w:t>-efficiency metrics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:rsidR="002E25E5" w:rsidRPr="002B13D9" w:rsidRDefault="00F41463" w:rsidP="002E25E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&gt;C plogp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(Cplogp)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Cplogp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2E25E5" w:rsidRPr="00F47B8C" w:rsidRDefault="002E25E5" w:rsidP="002E25E5">
      <w:pPr>
        <w:pStyle w:val="Heading1"/>
      </w:pPr>
      <w:r w:rsidRPr="00F47B8C">
        <w:rPr>
          <w:rFonts w:hint="eastAsia"/>
        </w:rPr>
        <w:lastRenderedPageBreak/>
        <w:t>Performance Benchmark</w:t>
      </w:r>
    </w:p>
    <w:p w:rsidR="002E25E5" w:rsidRDefault="006960FE" w:rsidP="002E25E5">
      <w:r>
        <w:rPr>
          <w:noProof/>
        </w:rPr>
        <w:drawing>
          <wp:inline distT="0" distB="0" distL="0" distR="0">
            <wp:extent cx="4838331" cy="262224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3 at 5.00.26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24" r="27932" b="11378"/>
                    <a:stretch/>
                  </pic:blipFill>
                  <pic:spPr bwMode="auto">
                    <a:xfrm>
                      <a:off x="0" y="0"/>
                      <a:ext cx="4845264" cy="26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5E5" w:rsidRPr="004D1617" w:rsidRDefault="002E25E5" w:rsidP="002E25E5"/>
    <w:p w:rsidR="002E25E5" w:rsidRDefault="002E25E5" w:rsidP="002E25E5">
      <w:pPr>
        <w:pStyle w:val="Caption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hint="eastAsia"/>
        </w:rPr>
        <w:t xml:space="preserve">. The performance of diagram </w:t>
      </w:r>
    </w:p>
    <w:p w:rsidR="002E25E5" w:rsidRPr="00F47B8C" w:rsidRDefault="002E25E5" w:rsidP="002E25E5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Give your idea or concept of how you design your program.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:rsidR="002E25E5" w:rsidRDefault="002E25E5" w:rsidP="002E25E5"/>
    <w:p w:rsidR="002E25E5" w:rsidRDefault="002E25E5" w:rsidP="002E25E5">
      <w:pPr>
        <w:pStyle w:val="Heading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:rsidR="002E25E5" w:rsidRDefault="002E25E5" w:rsidP="002E25E5">
      <w:pPr>
        <w:pStyle w:val="ListParagraph"/>
        <w:numPr>
          <w:ilvl w:val="0"/>
          <w:numId w:val="3"/>
        </w:numPr>
      </w:pPr>
      <w:r>
        <w:t>Speedup</w:t>
      </w:r>
      <w:r>
        <w:rPr>
          <w:rFonts w:hint="eastAsia"/>
        </w:rPr>
        <w:t>未必隨著</w:t>
      </w:r>
      <w:r>
        <w:t>p</w:t>
      </w:r>
      <w:r>
        <w:rPr>
          <w:rFonts w:hint="eastAsia"/>
        </w:rPr>
        <w:t>增加持續上升</w:t>
      </w:r>
    </w:p>
    <w:p w:rsidR="002E25E5" w:rsidRDefault="002E25E5" w:rsidP="002E25E5">
      <w:pPr>
        <w:pStyle w:val="ListParagraph"/>
        <w:numPr>
          <w:ilvl w:val="0"/>
          <w:numId w:val="3"/>
        </w:numPr>
      </w:pPr>
      <w:r>
        <w:rPr>
          <w:rFonts w:hint="eastAsia"/>
        </w:rPr>
        <w:t>可以套用</w:t>
      </w:r>
      <w:r>
        <w:t>sieve</w:t>
      </w:r>
      <w:r>
        <w:rPr>
          <w:rFonts w:hint="eastAsia"/>
        </w:rPr>
        <w:t>的</w:t>
      </w:r>
      <w:r>
        <w:t>improve</w:t>
      </w:r>
      <w:r>
        <w:rPr>
          <w:rFonts w:hint="eastAsia"/>
        </w:rPr>
        <w:t>方法，例如把偶數去掉</w:t>
      </w:r>
    </w:p>
    <w:p w:rsidR="002E25E5" w:rsidRDefault="002E25E5" w:rsidP="002E25E5">
      <w:pPr>
        <w:pStyle w:val="ListParagraph"/>
        <w:numPr>
          <w:ilvl w:val="0"/>
          <w:numId w:val="3"/>
        </w:numPr>
      </w:pPr>
      <w:r>
        <w:rPr>
          <w:rFonts w:hint="eastAsia"/>
        </w:rPr>
        <w:t>由圖中可觀察得知，當</w:t>
      </w:r>
      <w:r>
        <w:t>p</w:t>
      </w:r>
      <w:r>
        <w:rPr>
          <w:rFonts w:hint="eastAsia"/>
        </w:rPr>
        <w:t>越大時，時間未必越短，因為</w:t>
      </w:r>
      <w:r>
        <w:t>communication</w:t>
      </w:r>
      <w:r>
        <w:rPr>
          <w:rFonts w:hint="eastAsia"/>
        </w:rPr>
        <w:t>所花的時間也上升了</w:t>
      </w:r>
    </w:p>
    <w:p w:rsidR="006960FE" w:rsidRDefault="002E25E5" w:rsidP="006960FE">
      <w:pPr>
        <w:pStyle w:val="ListParagraph"/>
        <w:numPr>
          <w:ilvl w:val="0"/>
          <w:numId w:val="3"/>
        </w:numPr>
      </w:pPr>
      <w:r>
        <w:t>K</w:t>
      </w:r>
      <w:r>
        <w:rPr>
          <w:rFonts w:hint="eastAsia"/>
        </w:rPr>
        <w:t>值</w:t>
      </w:r>
      <w:bookmarkStart w:id="1" w:name="_GoBack"/>
      <w:bookmarkEnd w:id="1"/>
      <w:r>
        <w:rPr>
          <w:rFonts w:hint="eastAsia"/>
        </w:rPr>
        <w:t>上升，告訴我們</w:t>
      </w:r>
      <w:r>
        <w:t>overhead</w:t>
      </w:r>
      <w:r>
        <w:rPr>
          <w:rFonts w:hint="eastAsia"/>
        </w:rPr>
        <w:t>是影響速度的主因</w:t>
      </w:r>
      <w:r w:rsidR="006960FE">
        <w:rPr>
          <w:rFonts w:hint="eastAsia"/>
        </w:rPr>
        <w:t>。他有良好的</w:t>
      </w:r>
      <w:r w:rsidR="006960FE">
        <w:t>scala</w:t>
      </w:r>
      <w:r w:rsidR="006960FE">
        <w:rPr>
          <w:rFonts w:hint="eastAsia"/>
        </w:rPr>
        <w:t>b</w:t>
      </w:r>
      <w:r w:rsidR="006960FE">
        <w:t>ility</w:t>
      </w:r>
      <w:r w:rsidR="006960FE">
        <w:rPr>
          <w:rFonts w:hint="eastAsia"/>
        </w:rPr>
        <w:t>。</w:t>
      </w:r>
    </w:p>
    <w:p w:rsidR="002E25E5" w:rsidRPr="00F242D1" w:rsidRDefault="002E25E5" w:rsidP="002E25E5">
      <w:pPr>
        <w:pStyle w:val="ListParagraph"/>
      </w:pPr>
    </w:p>
    <w:p w:rsidR="002E25E5" w:rsidRDefault="002E25E5" w:rsidP="002E25E5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Discuss the following issues of your program</w:t>
      </w:r>
    </w:p>
    <w:p w:rsidR="002E25E5" w:rsidRDefault="002E25E5" w:rsidP="002E25E5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What is the speedup respect to the number of processors used?</w:t>
      </w:r>
    </w:p>
    <w:p w:rsidR="002E25E5" w:rsidRDefault="002E25E5" w:rsidP="002E25E5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How can you improve your program further more</w:t>
      </w:r>
    </w:p>
    <w:p w:rsidR="002E25E5" w:rsidRDefault="002E25E5" w:rsidP="002E25E5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How does the communication and cache affect the performance of your program?</w:t>
      </w:r>
    </w:p>
    <w:p w:rsidR="002E25E5" w:rsidRDefault="002E25E5" w:rsidP="002E25E5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>
        <w:rPr>
          <w:rFonts w:hint="eastAsia"/>
          <w:sz w:val="20"/>
          <w:szCs w:val="20"/>
        </w:rPr>
        <w:t xml:space="preserve">ow does the Karp-Flatt metrics and </w:t>
      </w:r>
      <w:proofErr w:type="spellStart"/>
      <w:r>
        <w:rPr>
          <w:rFonts w:hint="eastAsia"/>
          <w:sz w:val="20"/>
          <w:szCs w:val="20"/>
        </w:rPr>
        <w:t>Iso</w:t>
      </w:r>
      <w:proofErr w:type="spellEnd"/>
      <w:r>
        <w:rPr>
          <w:rFonts w:hint="eastAsia"/>
          <w:sz w:val="20"/>
          <w:szCs w:val="20"/>
        </w:rPr>
        <w:t>-efficiency metrics reveal?</w:t>
      </w:r>
    </w:p>
    <w:p w:rsidR="002E25E5" w:rsidRDefault="002E25E5" w:rsidP="002E25E5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)</w:t>
      </w:r>
    </w:p>
    <w:p w:rsidR="002E25E5" w:rsidRPr="004D1617" w:rsidRDefault="002E25E5" w:rsidP="002E25E5">
      <w:pPr>
        <w:rPr>
          <w:sz w:val="20"/>
          <w:szCs w:val="20"/>
        </w:rPr>
      </w:pPr>
    </w:p>
    <w:p w:rsidR="002E25E5" w:rsidRDefault="002E25E5" w:rsidP="002E25E5">
      <w:pPr>
        <w:rPr>
          <w:b/>
          <w:bCs/>
        </w:rPr>
      </w:pPr>
    </w:p>
    <w:p w:rsidR="002E25E5" w:rsidRDefault="002E25E5" w:rsidP="002E25E5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dix(</w:t>
      </w:r>
      <w:r w:rsidRPr="00CE73DE">
        <w:rPr>
          <w:b/>
          <w:bCs/>
        </w:rPr>
        <w:t>optional</w:t>
      </w:r>
      <w:r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:rsidR="002E25E5" w:rsidRPr="00F4410F" w:rsidRDefault="002E25E5" w:rsidP="002E25E5">
      <w:pPr>
        <w:rPr>
          <w:sz w:val="20"/>
          <w:szCs w:val="20"/>
        </w:rPr>
      </w:pPr>
      <w:r w:rsidRPr="00F4410F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I</w:t>
      </w:r>
      <w:r w:rsidRPr="00F4410F">
        <w:rPr>
          <w:rFonts w:hint="eastAsia"/>
          <w:sz w:val="20"/>
          <w:szCs w:val="20"/>
        </w:rPr>
        <w:t>f something else you want to append in this file, like picture of life game)</w:t>
      </w:r>
    </w:p>
    <w:p w:rsidR="00F4410F" w:rsidRPr="002E25E5" w:rsidRDefault="00F4410F" w:rsidP="002E25E5"/>
    <w:sectPr w:rsidR="00F4410F" w:rsidRPr="002E25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4B635EB4"/>
    <w:multiLevelType w:val="hybridMultilevel"/>
    <w:tmpl w:val="F9E6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E4041"/>
    <w:multiLevelType w:val="multilevel"/>
    <w:tmpl w:val="F36E5B80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E5"/>
    <w:rsid w:val="00135D12"/>
    <w:rsid w:val="00140257"/>
    <w:rsid w:val="00161CE0"/>
    <w:rsid w:val="001B2253"/>
    <w:rsid w:val="0023273D"/>
    <w:rsid w:val="002A7E7B"/>
    <w:rsid w:val="002B13D9"/>
    <w:rsid w:val="002E25E5"/>
    <w:rsid w:val="004C4BA6"/>
    <w:rsid w:val="004D1617"/>
    <w:rsid w:val="004D4FA8"/>
    <w:rsid w:val="004E5F3B"/>
    <w:rsid w:val="00537F7F"/>
    <w:rsid w:val="005458FD"/>
    <w:rsid w:val="00613A87"/>
    <w:rsid w:val="00646A1A"/>
    <w:rsid w:val="00664CD4"/>
    <w:rsid w:val="00687A99"/>
    <w:rsid w:val="006960FE"/>
    <w:rsid w:val="006D36B7"/>
    <w:rsid w:val="00820B8B"/>
    <w:rsid w:val="00853E09"/>
    <w:rsid w:val="008747D7"/>
    <w:rsid w:val="00A51621"/>
    <w:rsid w:val="00B456F9"/>
    <w:rsid w:val="00BF38B5"/>
    <w:rsid w:val="00CE73DE"/>
    <w:rsid w:val="00D06D6B"/>
    <w:rsid w:val="00D2603A"/>
    <w:rsid w:val="00E47B04"/>
    <w:rsid w:val="00F41463"/>
    <w:rsid w:val="00F41787"/>
    <w:rsid w:val="00F4410F"/>
    <w:rsid w:val="00F47B8C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6ACC8"/>
  <w15:chartTrackingRefBased/>
  <w15:docId w15:val="{5730159F-C00D-424C-BF94-6ECC0221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25E5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747D7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613A8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E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yronhsu/Library/Group%20Containers/UBF8T346G9.Office/User%20Content.localized/Templates.localized/P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PP_template.dotx</Template>
  <TotalTime>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1429</CharactersWithSpaces>
  <SharedDoc>false</SharedDoc>
  <HLinks>
    <vt:vector size="6" baseType="variant">
      <vt:variant>
        <vt:i4>1900581</vt:i4>
      </vt:variant>
      <vt:variant>
        <vt:i4>0</vt:i4>
      </vt:variant>
      <vt:variant>
        <vt:i4>0</vt:i4>
      </vt:variant>
      <vt:variant>
        <vt:i4>5</vt:i4>
      </vt:variant>
      <vt:variant>
        <vt:lpwstr>mailto:???@ntu.edu.tw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2019-12-04T06:50:00Z</dcterms:created>
  <dcterms:modified xsi:type="dcterms:W3CDTF">2019-12-23T09:10:00Z</dcterms:modified>
</cp:coreProperties>
</file>