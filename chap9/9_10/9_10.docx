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FA8" w:rsidRDefault="004D4FA8" w:rsidP="00613A87">
      <w:pPr>
        <w:rPr>
          <w:b/>
          <w:bCs/>
        </w:rPr>
      </w:pPr>
    </w:p>
    <w:p w:rsidR="004C4BA6" w:rsidRPr="00F47B8C" w:rsidRDefault="008747D7" w:rsidP="00613A87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E56D6B">
        <w:rPr>
          <w:b/>
          <w:bCs/>
        </w:rPr>
        <w:t>9</w:t>
      </w:r>
      <w:r w:rsidR="00F47B8C">
        <w:rPr>
          <w:rFonts w:hint="eastAsia"/>
          <w:b/>
          <w:bCs/>
        </w:rPr>
        <w:t xml:space="preserve"> </w:t>
      </w:r>
      <w:r w:rsidR="00F47B8C">
        <w:rPr>
          <w:b/>
          <w:bCs/>
        </w:rPr>
        <w:t>–</w:t>
      </w:r>
      <w:r w:rsidR="00E56D6B">
        <w:rPr>
          <w:b/>
          <w:bCs/>
        </w:rPr>
        <w:t xml:space="preserve"> 10</w:t>
      </w:r>
    </w:p>
    <w:p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:rsidTr="00537F7F">
        <w:tc>
          <w:tcPr>
            <w:tcW w:w="1166" w:type="pct"/>
            <w:shd w:val="clear" w:color="auto" w:fill="auto"/>
          </w:tcPr>
          <w:p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:rsidR="008747D7" w:rsidRDefault="00A51621" w:rsidP="00537F7F">
            <w:r>
              <w:rPr>
                <w:rFonts w:hint="eastAsia"/>
              </w:rPr>
              <w:t>許秉倫</w:t>
            </w:r>
            <w:r w:rsidR="008747D7">
              <w:rPr>
                <w:rFonts w:hint="eastAsia"/>
              </w:rPr>
              <w:t xml:space="preserve"> (</w:t>
            </w:r>
            <w:r>
              <w:rPr>
                <w:rStyle w:val="Hyperlink"/>
              </w:rPr>
              <w:t>b05901011@ntu.edu.tw)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:rsidR="00537F7F" w:rsidRDefault="00A51621" w:rsidP="00537F7F">
            <w:r>
              <w:t>B05901011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:rsidR="00537F7F" w:rsidRDefault="00A51621" w:rsidP="00537F7F">
            <w:r>
              <w:rPr>
                <w:rFonts w:hint="eastAsia"/>
              </w:rPr>
              <w:t>電機系</w:t>
            </w:r>
          </w:p>
        </w:tc>
      </w:tr>
    </w:tbl>
    <w:p w:rsidR="004C4BA6" w:rsidRPr="00F47B8C" w:rsidRDefault="00F47B8C" w:rsidP="008747D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(If you and your team member contribute equally, you can use (co-first author), after each name.)</w:t>
      </w:r>
    </w:p>
    <w:p w:rsidR="00F47B8C" w:rsidRDefault="00F47B8C" w:rsidP="008747D7"/>
    <w:p w:rsidR="008747D7" w:rsidRDefault="00687A99" w:rsidP="00687A99">
      <w:pPr>
        <w:pStyle w:val="Heading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:rsidR="00E56D6B" w:rsidRDefault="00E56D6B" w:rsidP="00E56D6B">
      <w:r>
        <w:rPr>
          <w:noProof/>
        </w:rPr>
        <w:drawing>
          <wp:inline distT="0" distB="0" distL="0" distR="0">
            <wp:extent cx="3477846" cy="1483507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20 at 3.22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660" cy="14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11" w:rsidRDefault="00E56D6B" w:rsidP="00E56D6B">
      <w:r>
        <w:t xml:space="preserve">I use the “interleave” method. For the </w:t>
      </w:r>
      <w:proofErr w:type="spellStart"/>
      <w:r>
        <w:t>ith</w:t>
      </w:r>
      <w:proofErr w:type="spellEnd"/>
      <w:r>
        <w:t xml:space="preserve"> processor, it is responsible for n == </w:t>
      </w:r>
      <w:proofErr w:type="spellStart"/>
      <w:r>
        <w:t>i</w:t>
      </w:r>
      <w:proofErr w:type="spellEnd"/>
      <w:r>
        <w:t xml:space="preserve">, </w:t>
      </w:r>
      <w:proofErr w:type="spellStart"/>
      <w:r>
        <w:t>i+p</w:t>
      </w:r>
      <w:proofErr w:type="spellEnd"/>
      <w:r>
        <w:t xml:space="preserve">, i+2p… </w:t>
      </w:r>
    </w:p>
    <w:p w:rsidR="00E56D6B" w:rsidRDefault="00E56D6B" w:rsidP="00E56D6B">
      <w:r>
        <w:t xml:space="preserve">The final result is </w:t>
      </w:r>
    </w:p>
    <w:p w:rsidR="00E56D6B" w:rsidRPr="00E56D6B" w:rsidRDefault="00E56D6B" w:rsidP="00E56D6B">
      <w:pPr>
        <w:rPr>
          <w:i/>
          <w:sz w:val="18"/>
          <w:szCs w:val="18"/>
        </w:rPr>
      </w:pPr>
      <w:r w:rsidRPr="00E56D6B">
        <w:rPr>
          <w:i/>
          <w:sz w:val="18"/>
          <w:szCs w:val="18"/>
        </w:rPr>
        <w:t>6</w:t>
      </w:r>
    </w:p>
    <w:p w:rsidR="00E56D6B" w:rsidRPr="00E56D6B" w:rsidRDefault="00E56D6B" w:rsidP="00E56D6B">
      <w:pPr>
        <w:rPr>
          <w:i/>
          <w:sz w:val="18"/>
          <w:szCs w:val="18"/>
        </w:rPr>
      </w:pPr>
      <w:r w:rsidRPr="00E56D6B">
        <w:rPr>
          <w:i/>
          <w:sz w:val="18"/>
          <w:szCs w:val="18"/>
        </w:rPr>
        <w:t>28</w:t>
      </w:r>
    </w:p>
    <w:p w:rsidR="00E56D6B" w:rsidRPr="00E56D6B" w:rsidRDefault="00E56D6B" w:rsidP="00E56D6B">
      <w:pPr>
        <w:rPr>
          <w:i/>
          <w:sz w:val="18"/>
          <w:szCs w:val="18"/>
        </w:rPr>
      </w:pPr>
      <w:r w:rsidRPr="00E56D6B">
        <w:rPr>
          <w:i/>
          <w:sz w:val="18"/>
          <w:szCs w:val="18"/>
        </w:rPr>
        <w:t>496</w:t>
      </w:r>
    </w:p>
    <w:p w:rsidR="00E56D6B" w:rsidRPr="00E56D6B" w:rsidRDefault="00E56D6B" w:rsidP="00E56D6B">
      <w:pPr>
        <w:rPr>
          <w:i/>
          <w:sz w:val="18"/>
          <w:szCs w:val="18"/>
        </w:rPr>
      </w:pPr>
      <w:r w:rsidRPr="00E56D6B">
        <w:rPr>
          <w:i/>
          <w:sz w:val="18"/>
          <w:szCs w:val="18"/>
        </w:rPr>
        <w:t>8128</w:t>
      </w:r>
    </w:p>
    <w:p w:rsidR="00E56D6B" w:rsidRPr="00E56D6B" w:rsidRDefault="00E56D6B" w:rsidP="00E56D6B">
      <w:pPr>
        <w:rPr>
          <w:i/>
          <w:sz w:val="18"/>
          <w:szCs w:val="18"/>
        </w:rPr>
      </w:pPr>
      <w:r w:rsidRPr="00E56D6B">
        <w:rPr>
          <w:i/>
          <w:sz w:val="18"/>
          <w:szCs w:val="18"/>
        </w:rPr>
        <w:t>33550336</w:t>
      </w:r>
    </w:p>
    <w:p w:rsidR="00E56D6B" w:rsidRPr="00E56D6B" w:rsidRDefault="00E56D6B" w:rsidP="00E56D6B">
      <w:pPr>
        <w:rPr>
          <w:i/>
          <w:sz w:val="18"/>
          <w:szCs w:val="18"/>
        </w:rPr>
      </w:pPr>
      <w:r w:rsidRPr="00E56D6B">
        <w:rPr>
          <w:i/>
          <w:sz w:val="18"/>
          <w:szCs w:val="18"/>
        </w:rPr>
        <w:t>8589869056</w:t>
      </w:r>
    </w:p>
    <w:p w:rsidR="00E56D6B" w:rsidRPr="00E56D6B" w:rsidRDefault="00E56D6B" w:rsidP="00E56D6B">
      <w:pPr>
        <w:rPr>
          <w:i/>
          <w:sz w:val="18"/>
          <w:szCs w:val="18"/>
        </w:rPr>
      </w:pPr>
      <w:r w:rsidRPr="00E56D6B">
        <w:rPr>
          <w:i/>
          <w:sz w:val="18"/>
          <w:szCs w:val="18"/>
        </w:rPr>
        <w:t>137438691328</w:t>
      </w:r>
    </w:p>
    <w:p w:rsidR="00E56D6B" w:rsidRPr="00E56D6B" w:rsidRDefault="00E56D6B" w:rsidP="00E56D6B">
      <w:pPr>
        <w:rPr>
          <w:i/>
          <w:sz w:val="18"/>
          <w:szCs w:val="18"/>
        </w:rPr>
      </w:pPr>
      <w:r w:rsidRPr="00E56D6B">
        <w:rPr>
          <w:i/>
          <w:sz w:val="18"/>
          <w:szCs w:val="18"/>
        </w:rPr>
        <w:t>2305843008139952128</w:t>
      </w:r>
    </w:p>
    <w:p w:rsidR="008747D7" w:rsidRPr="00F47B8C" w:rsidRDefault="00F47B8C" w:rsidP="00687A99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 w:rsidR="00687A99">
        <w:rPr>
          <w:rFonts w:hint="eastAsia"/>
          <w:sz w:val="20"/>
          <w:szCs w:val="20"/>
        </w:rPr>
        <w:t>Brief your problem, and g</w:t>
      </w:r>
      <w:r w:rsidR="002B13D9">
        <w:rPr>
          <w:rFonts w:hint="eastAsia"/>
          <w:sz w:val="20"/>
          <w:szCs w:val="20"/>
        </w:rPr>
        <w:t>ive your idea or concept of how you design your program</w:t>
      </w:r>
      <w:r>
        <w:rPr>
          <w:rFonts w:hint="eastAsia"/>
          <w:sz w:val="20"/>
          <w:szCs w:val="20"/>
        </w:rPr>
        <w:t>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bookmarkEnd w:id="0"/>
    <w:p w:rsidR="00F47B8C" w:rsidRDefault="00F47B8C"/>
    <w:p w:rsidR="002B13D9" w:rsidRDefault="002B13D9" w:rsidP="002B13D9">
      <w:pPr>
        <w:pStyle w:val="Heading1"/>
      </w:pPr>
      <w:r>
        <w:rPr>
          <w:rFonts w:hint="eastAsia"/>
        </w:rPr>
        <w:t>Theoretical Analysis Model</w:t>
      </w:r>
    </w:p>
    <w:p w:rsidR="00CF7111" w:rsidRDefault="00CF7111" w:rsidP="00CF7111">
      <w:r>
        <w:t xml:space="preserve">There are totally n numbers. For each number, we should compute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 times to verify whether it is a prime. </w:t>
      </w:r>
      <w:r w:rsidR="007C266F">
        <w:t>After applying parallel technique, the complexity becomes</w:t>
      </w:r>
    </w:p>
    <w:p w:rsidR="007C266F" w:rsidRDefault="007C266F" w:rsidP="00CF7111">
      <m:oMathPara>
        <m:oMath>
          <m:r>
            <w:rPr>
              <w:rFonts w:ascii="Cambria Math" w:hAnsi="Cambria Math"/>
            </w:rPr>
            <m:t>O(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)</m:t>
          </m:r>
        </m:oMath>
      </m:oMathPara>
    </w:p>
    <w:p w:rsidR="007C266F" w:rsidRPr="00CF7111" w:rsidRDefault="007C266F" w:rsidP="00CF7111"/>
    <w:p w:rsidR="007C266F" w:rsidRPr="007C266F" w:rsidRDefault="007C266F" w:rsidP="004D1617">
      <w:r w:rsidRPr="007C266F">
        <w:lastRenderedPageBreak/>
        <w:t>I print the perfect number in each processor respectively</w:t>
      </w:r>
      <w:r>
        <w:t xml:space="preserve">, so there are no communication between processor. Therefore, we can’t not compute </w:t>
      </w:r>
      <w:proofErr w:type="spellStart"/>
      <w:r>
        <w:t>iso</w:t>
      </w:r>
      <w:proofErr w:type="spellEnd"/>
      <w:r>
        <w:t>-efficiency metric.</w:t>
      </w:r>
    </w:p>
    <w:p w:rsidR="002B13D9" w:rsidRPr="00F47B8C" w:rsidRDefault="002B13D9" w:rsidP="004D161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 w:rsidR="004D1617">
        <w:rPr>
          <w:rFonts w:hint="eastAsia"/>
          <w:sz w:val="20"/>
          <w:szCs w:val="20"/>
        </w:rPr>
        <w:t>Try to give the time complexity of the algorithm, and analyze your program with iso-efficiency metrics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:rsidR="002B13D9" w:rsidRPr="002B13D9" w:rsidRDefault="002B13D9"/>
    <w:p w:rsidR="00BF38B5" w:rsidRPr="00F47B8C" w:rsidRDefault="00BF38B5" w:rsidP="002B13D9">
      <w:pPr>
        <w:pStyle w:val="Heading1"/>
      </w:pPr>
      <w:r w:rsidRPr="00F47B8C">
        <w:rPr>
          <w:rFonts w:hint="eastAsia"/>
        </w:rPr>
        <w:t>Performance Benchmark</w:t>
      </w:r>
    </w:p>
    <w:p w:rsidR="002B13D9" w:rsidRPr="00F47B8C" w:rsidRDefault="002B13D9" w:rsidP="002B13D9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Give your idea or concept of how you design your program.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:rsidR="00613A87" w:rsidRPr="004D1617" w:rsidRDefault="00101E75" w:rsidP="00613A87">
      <w:bookmarkStart w:id="1" w:name="_GoBack"/>
      <w:r>
        <w:rPr>
          <w:noProof/>
        </w:rPr>
        <w:drawing>
          <wp:inline distT="0" distB="0" distL="0" distR="0">
            <wp:extent cx="4527612" cy="255124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3 at 5.12.38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t="26394" r="27942" b="11370"/>
                    <a:stretch/>
                  </pic:blipFill>
                  <pic:spPr bwMode="auto">
                    <a:xfrm>
                      <a:off x="0" y="0"/>
                      <a:ext cx="4534052" cy="255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F47B8C" w:rsidRDefault="00613A87" w:rsidP="00613A87">
      <w:pPr>
        <w:pStyle w:val="Caption"/>
        <w:jc w:val="center"/>
      </w:pPr>
      <w:r>
        <w:t xml:space="preserve">Figure </w:t>
      </w:r>
      <w:r w:rsidR="00A51621">
        <w:rPr>
          <w:noProof/>
        </w:rPr>
        <w:fldChar w:fldCharType="begin"/>
      </w:r>
      <w:r w:rsidR="00A51621">
        <w:rPr>
          <w:noProof/>
        </w:rPr>
        <w:instrText xml:space="preserve"> SEQ Figure \* ARABIC </w:instrText>
      </w:r>
      <w:r w:rsidR="00A51621">
        <w:rPr>
          <w:noProof/>
        </w:rPr>
        <w:fldChar w:fldCharType="separate"/>
      </w:r>
      <w:r w:rsidR="00E56D6B">
        <w:rPr>
          <w:noProof/>
        </w:rPr>
        <w:t>1</w:t>
      </w:r>
      <w:r w:rsidR="00A51621">
        <w:rPr>
          <w:noProof/>
        </w:rPr>
        <w:fldChar w:fldCharType="end"/>
      </w:r>
      <w:r>
        <w:rPr>
          <w:rFonts w:hint="eastAsia"/>
        </w:rPr>
        <w:t xml:space="preserve">. The performance of diagram </w:t>
      </w:r>
    </w:p>
    <w:p w:rsidR="00F47B8C" w:rsidRDefault="00F47B8C"/>
    <w:p w:rsidR="00F47B8C" w:rsidRDefault="00F47B8C" w:rsidP="00161CE0">
      <w:pPr>
        <w:pStyle w:val="Heading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:rsidR="007C266F" w:rsidRDefault="00C12C97" w:rsidP="007C266F">
      <w:pPr>
        <w:pStyle w:val="ListParagraph"/>
        <w:numPr>
          <w:ilvl w:val="0"/>
          <w:numId w:val="3"/>
        </w:numPr>
      </w:pPr>
      <w:r>
        <w:t>Speed-up</w:t>
      </w:r>
      <w:r>
        <w:rPr>
          <w:rFonts w:hint="eastAsia"/>
        </w:rPr>
        <w:t>會隨著</w:t>
      </w:r>
      <w:r>
        <w:t>processor</w:t>
      </w:r>
      <w:r>
        <w:rPr>
          <w:rFonts w:hint="eastAsia"/>
        </w:rPr>
        <w:t>浮動，可能是因為有隱藏的</w:t>
      </w:r>
      <w:r>
        <w:t>overhead</w:t>
      </w:r>
    </w:p>
    <w:p w:rsidR="00C12C97" w:rsidRDefault="00C12C97" w:rsidP="007C266F">
      <w:pPr>
        <w:pStyle w:val="ListParagraph"/>
        <w:numPr>
          <w:ilvl w:val="0"/>
          <w:numId w:val="3"/>
        </w:numPr>
      </w:pPr>
      <w:r>
        <w:rPr>
          <w:rFonts w:hint="eastAsia"/>
        </w:rPr>
        <w:t>把判斷是否為質數的那個函數也平行化</w:t>
      </w:r>
    </w:p>
    <w:p w:rsidR="00C12C97" w:rsidRDefault="00C12C97" w:rsidP="007C266F">
      <w:pPr>
        <w:pStyle w:val="ListParagraph"/>
        <w:numPr>
          <w:ilvl w:val="0"/>
          <w:numId w:val="3"/>
        </w:numPr>
      </w:pPr>
      <w:r>
        <w:t>Real</w:t>
      </w:r>
      <w:r>
        <w:rPr>
          <w:rFonts w:hint="eastAsia"/>
        </w:rPr>
        <w:t>跟</w:t>
      </w:r>
      <w:r>
        <w:t>Estimated</w:t>
      </w:r>
      <w:r>
        <w:rPr>
          <w:rFonts w:hint="eastAsia"/>
        </w:rPr>
        <w:t>差距極大，可推測出</w:t>
      </w:r>
      <w:r>
        <w:t>overhead</w:t>
      </w:r>
      <w:r>
        <w:rPr>
          <w:rFonts w:hint="eastAsia"/>
        </w:rPr>
        <w:t>對程式影響甚劇</w:t>
      </w:r>
    </w:p>
    <w:p w:rsidR="00C12C97" w:rsidRPr="007C266F" w:rsidRDefault="00C12C97" w:rsidP="007C266F">
      <w:pPr>
        <w:pStyle w:val="ListParagraph"/>
        <w:numPr>
          <w:ilvl w:val="0"/>
          <w:numId w:val="3"/>
        </w:numPr>
      </w:pPr>
      <w:r>
        <w:rPr>
          <w:rFonts w:hint="eastAsia"/>
        </w:rPr>
        <w:t>由</w:t>
      </w:r>
      <w:r>
        <w:t>K</w:t>
      </w:r>
      <w:r>
        <w:rPr>
          <w:rFonts w:hint="eastAsia"/>
        </w:rPr>
        <w:t>值可推測出</w:t>
      </w:r>
      <w:r>
        <w:t>overhead</w:t>
      </w:r>
      <w:r>
        <w:rPr>
          <w:rFonts w:hint="eastAsia"/>
        </w:rPr>
        <w:t>佔了相當大的比例</w:t>
      </w:r>
    </w:p>
    <w:p w:rsidR="004D1617" w:rsidRDefault="004D1617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Discuss the following issues of your program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What is </w:t>
      </w:r>
      <w:r w:rsidR="004D1617">
        <w:rPr>
          <w:rFonts w:hint="eastAsia"/>
          <w:sz w:val="20"/>
          <w:szCs w:val="20"/>
        </w:rPr>
        <w:t>the speedup respect t</w:t>
      </w:r>
      <w:r>
        <w:rPr>
          <w:rFonts w:hint="eastAsia"/>
          <w:sz w:val="20"/>
          <w:szCs w:val="20"/>
        </w:rPr>
        <w:t>o the number of processors used?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4D1617">
        <w:rPr>
          <w:rFonts w:hint="eastAsia"/>
          <w:sz w:val="20"/>
          <w:szCs w:val="20"/>
        </w:rPr>
        <w:t>ow can you improve your program further more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D06D6B">
        <w:rPr>
          <w:rFonts w:hint="eastAsia"/>
          <w:sz w:val="20"/>
          <w:szCs w:val="20"/>
        </w:rPr>
        <w:t>ow does the communication and cache affect the performance of your program</w:t>
      </w:r>
      <w:r>
        <w:rPr>
          <w:rFonts w:hint="eastAsia"/>
          <w:sz w:val="20"/>
          <w:szCs w:val="20"/>
        </w:rPr>
        <w:t>?</w:t>
      </w:r>
    </w:p>
    <w:p w:rsidR="00F4410F" w:rsidRDefault="00D2603A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="00F4410F">
        <w:rPr>
          <w:rFonts w:hint="eastAsia"/>
          <w:sz w:val="20"/>
          <w:szCs w:val="20"/>
        </w:rPr>
        <w:t>ow does the Karp-Flatt metrics and Iso-efficiency metrics reveal?</w:t>
      </w:r>
    </w:p>
    <w:p w:rsidR="00BF38B5" w:rsidRPr="004D1617" w:rsidRDefault="004D1617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)</w:t>
      </w:r>
    </w:p>
    <w:p w:rsidR="00CE73DE" w:rsidRDefault="00CE73DE">
      <w:pPr>
        <w:rPr>
          <w:b/>
          <w:bCs/>
        </w:rPr>
      </w:pPr>
    </w:p>
    <w:p w:rsidR="008747D7" w:rsidRDefault="00F4410F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:rsidR="00F4410F" w:rsidRPr="00F4410F" w:rsidRDefault="00F4410F" w:rsidP="00135D12">
      <w:pPr>
        <w:rPr>
          <w:sz w:val="20"/>
          <w:szCs w:val="20"/>
        </w:rPr>
      </w:pPr>
      <w:r w:rsidRPr="00F4410F">
        <w:rPr>
          <w:rFonts w:hint="eastAsia"/>
          <w:sz w:val="20"/>
          <w:szCs w:val="20"/>
        </w:rPr>
        <w:t>(</w:t>
      </w:r>
      <w:r w:rsidR="00135D12">
        <w:rPr>
          <w:rFonts w:hint="eastAsia"/>
          <w:sz w:val="20"/>
          <w:szCs w:val="20"/>
        </w:rPr>
        <w:t>I</w:t>
      </w:r>
      <w:r w:rsidRPr="00F4410F">
        <w:rPr>
          <w:rFonts w:hint="eastAsia"/>
          <w:sz w:val="20"/>
          <w:szCs w:val="20"/>
        </w:rPr>
        <w:t>f something else you want to append in this file, like picture of life game)</w:t>
      </w:r>
    </w:p>
    <w:sectPr w:rsidR="00F4410F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4E0E4041"/>
    <w:multiLevelType w:val="multilevel"/>
    <w:tmpl w:val="F36E5B80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78F51D2D"/>
    <w:multiLevelType w:val="hybridMultilevel"/>
    <w:tmpl w:val="CD7E1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6B"/>
    <w:rsid w:val="00101E75"/>
    <w:rsid w:val="00135D12"/>
    <w:rsid w:val="00140257"/>
    <w:rsid w:val="00161CE0"/>
    <w:rsid w:val="001B2253"/>
    <w:rsid w:val="0023273D"/>
    <w:rsid w:val="002A7E7B"/>
    <w:rsid w:val="002B13D9"/>
    <w:rsid w:val="004C4BA6"/>
    <w:rsid w:val="004D1617"/>
    <w:rsid w:val="004D4FA8"/>
    <w:rsid w:val="004E5F3B"/>
    <w:rsid w:val="00537F7F"/>
    <w:rsid w:val="005458FD"/>
    <w:rsid w:val="00613A87"/>
    <w:rsid w:val="00646A1A"/>
    <w:rsid w:val="00664CD4"/>
    <w:rsid w:val="00687A99"/>
    <w:rsid w:val="006D36B7"/>
    <w:rsid w:val="007C266F"/>
    <w:rsid w:val="00820B8B"/>
    <w:rsid w:val="00853E09"/>
    <w:rsid w:val="008747D7"/>
    <w:rsid w:val="00A51621"/>
    <w:rsid w:val="00B456F9"/>
    <w:rsid w:val="00BF38B5"/>
    <w:rsid w:val="00C12C97"/>
    <w:rsid w:val="00CE73DE"/>
    <w:rsid w:val="00CF7111"/>
    <w:rsid w:val="00D06D6B"/>
    <w:rsid w:val="00D2603A"/>
    <w:rsid w:val="00E47B04"/>
    <w:rsid w:val="00E56D6B"/>
    <w:rsid w:val="00F41787"/>
    <w:rsid w:val="00F4410F"/>
    <w:rsid w:val="00F47B8C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7E8F5-2C07-804D-8222-59D7EE4C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747D7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613A87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F7111"/>
    <w:rPr>
      <w:color w:val="808080"/>
    </w:rPr>
  </w:style>
  <w:style w:type="paragraph" w:styleId="ListParagraph">
    <w:name w:val="List Paragraph"/>
    <w:basedOn w:val="Normal"/>
    <w:uiPriority w:val="34"/>
    <w:qFormat/>
    <w:rsid w:val="007C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yronhsu/Library/Group%20Containers/UBF8T346G9.Office/User%20Content.localized/Templates.localized/P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PP_template.dotx</Template>
  <TotalTime>25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1702</CharactersWithSpaces>
  <SharedDoc>false</SharedDoc>
  <HLinks>
    <vt:vector size="6" baseType="variant">
      <vt:variant>
        <vt:i4>1900581</vt:i4>
      </vt:variant>
      <vt:variant>
        <vt:i4>0</vt:i4>
      </vt:variant>
      <vt:variant>
        <vt:i4>0</vt:i4>
      </vt:variant>
      <vt:variant>
        <vt:i4>5</vt:i4>
      </vt:variant>
      <vt:variant>
        <vt:lpwstr>mailto:???@ntu.edu.tw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2019-12-20T07:16:00Z</dcterms:created>
  <dcterms:modified xsi:type="dcterms:W3CDTF">2019-12-23T09:13:00Z</dcterms:modified>
</cp:coreProperties>
</file>